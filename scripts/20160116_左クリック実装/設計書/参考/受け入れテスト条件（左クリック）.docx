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E7E" w:rsidRDefault="00786E7E">
      <w:r>
        <w:rPr>
          <w:rFonts w:hint="eastAsia"/>
        </w:rPr>
        <w:t>受け入れテスト条件（ストーリー：左クリックでマスを開く）</w:t>
      </w:r>
    </w:p>
    <w:p w:rsidR="00786E7E" w:rsidRPr="00EE6276" w:rsidRDefault="00786E7E">
      <w:bookmarkStart w:id="0" w:name="_GoBack"/>
      <w:bookmarkEnd w:id="0"/>
    </w:p>
    <w:p w:rsidR="00786E7E" w:rsidRDefault="00786E7E" w:rsidP="00526401">
      <w:r>
        <w:rPr>
          <w:rFonts w:hint="eastAsia"/>
        </w:rPr>
        <w:t>①画面が開いた直後の状態で、カーソルを</w:t>
      </w:r>
      <w:r>
        <w:t>9</w:t>
      </w:r>
      <w:r>
        <w:rPr>
          <w:rFonts w:hint="eastAsia"/>
        </w:rPr>
        <w:t>×</w:t>
      </w:r>
      <w:r>
        <w:t>9</w:t>
      </w:r>
      <w:r>
        <w:rPr>
          <w:rFonts w:hint="eastAsia"/>
        </w:rPr>
        <w:t>のボード上に移動させ、任意のマスを左クリックする。左クリックしたマスの色が変化することを確認する。</w:t>
      </w:r>
    </w:p>
    <w:p w:rsidR="00786E7E" w:rsidRDefault="00786E7E" w:rsidP="00526401"/>
    <w:p w:rsidR="00786E7E" w:rsidRDefault="00786E7E" w:rsidP="00526401">
      <w:r>
        <w:rPr>
          <w:rFonts w:hint="eastAsia"/>
        </w:rPr>
        <w:t>②旗が立っていない状態のマスにカーソルを移動させ、左クリックする。左クリックしたマスの色が変化することを確認する。</w:t>
      </w:r>
    </w:p>
    <w:p w:rsidR="00786E7E" w:rsidRDefault="00786E7E" w:rsidP="00526401"/>
    <w:p w:rsidR="00786E7E" w:rsidRDefault="00786E7E" w:rsidP="00C86D40">
      <w:r>
        <w:rPr>
          <w:rFonts w:hint="eastAsia"/>
        </w:rPr>
        <w:t>③旗が立っている状態のマスにカーソルを移動させ、左クリックする。左クリックしたマスの色が変化しないことを確認する。</w:t>
      </w:r>
    </w:p>
    <w:p w:rsidR="00786E7E" w:rsidRDefault="00786E7E"/>
    <w:p w:rsidR="00786E7E" w:rsidRDefault="00786E7E">
      <w:r>
        <w:rPr>
          <w:rFonts w:hint="eastAsia"/>
        </w:rPr>
        <w:t>④</w:t>
      </w:r>
      <w:r>
        <w:t>9</w:t>
      </w:r>
      <w:r>
        <w:rPr>
          <w:rFonts w:hint="eastAsia"/>
        </w:rPr>
        <w:t>×</w:t>
      </w:r>
      <w:r>
        <w:t>9</w:t>
      </w:r>
      <w:r>
        <w:rPr>
          <w:rFonts w:hint="eastAsia"/>
        </w:rPr>
        <w:t>のボード外で左クリックしてもマスの色が変化しないことを確認する。</w:t>
      </w:r>
    </w:p>
    <w:p w:rsidR="00786E7E" w:rsidRDefault="00786E7E"/>
    <w:p w:rsidR="00786E7E" w:rsidRDefault="00786E7E" w:rsidP="00B1442E">
      <w:r>
        <w:rPr>
          <w:rFonts w:hint="eastAsia"/>
        </w:rPr>
        <w:t>⑤</w:t>
      </w:r>
      <w:r>
        <w:t>9</w:t>
      </w:r>
      <w:r>
        <w:rPr>
          <w:rFonts w:hint="eastAsia"/>
        </w:rPr>
        <w:t>×</w:t>
      </w:r>
      <w:r>
        <w:t>9</w:t>
      </w:r>
      <w:r>
        <w:rPr>
          <w:rFonts w:hint="eastAsia"/>
        </w:rPr>
        <w:t>のボード内の外側のマスを左クリックすると、マスの色が変化することを確認する。</w:t>
      </w:r>
    </w:p>
    <w:p w:rsidR="00786E7E" w:rsidRPr="00B1442E" w:rsidRDefault="00786E7E"/>
    <w:sectPr w:rsidR="00786E7E" w:rsidRPr="00B1442E" w:rsidSect="005F721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27C8A"/>
    <w:multiLevelType w:val="hybridMultilevel"/>
    <w:tmpl w:val="050AD25A"/>
    <w:lvl w:ilvl="0" w:tplc="E5F474FA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56D4C"/>
    <w:rsid w:val="00021251"/>
    <w:rsid w:val="00056D4C"/>
    <w:rsid w:val="000E6D0D"/>
    <w:rsid w:val="00182CE2"/>
    <w:rsid w:val="00253204"/>
    <w:rsid w:val="00526401"/>
    <w:rsid w:val="005F7219"/>
    <w:rsid w:val="00767B5E"/>
    <w:rsid w:val="00786E7E"/>
    <w:rsid w:val="009B62D2"/>
    <w:rsid w:val="009F0108"/>
    <w:rsid w:val="00A54C73"/>
    <w:rsid w:val="00B044A5"/>
    <w:rsid w:val="00B1442E"/>
    <w:rsid w:val="00C0544E"/>
    <w:rsid w:val="00C86D40"/>
    <w:rsid w:val="00DD1C97"/>
    <w:rsid w:val="00E67947"/>
    <w:rsid w:val="00EC7F41"/>
    <w:rsid w:val="00EE6276"/>
    <w:rsid w:val="00F62F63"/>
    <w:rsid w:val="00FF5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219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26401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</TotalTime>
  <Pages>1</Pages>
  <Words>45</Words>
  <Characters>258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受け入れテスト条件（ストーリー：左クリックでマスを開く）</dc:title>
  <dc:subject/>
  <dc:creator>Amidas</dc:creator>
  <cp:keywords/>
  <dc:description/>
  <cp:lastModifiedBy>amidas</cp:lastModifiedBy>
  <cp:revision>6</cp:revision>
  <dcterms:created xsi:type="dcterms:W3CDTF">2016-01-15T07:29:00Z</dcterms:created>
  <dcterms:modified xsi:type="dcterms:W3CDTF">2016-01-15T07:37:00Z</dcterms:modified>
</cp:coreProperties>
</file>